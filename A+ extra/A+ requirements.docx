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420" w:rsidRDefault="006B0040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form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0E46B4AC" id="Autoforma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7yUuQ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á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1B2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E74420" w:rsidRDefault="00E74420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1B2B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E74420" w:rsidRDefault="006B0040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448BA794BB5E4C329D21D959E69E81BB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61B2B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A+ </w:t>
                                          </w:r>
                                          <w:proofErr w:type="spellStart"/>
                                          <w:r w:rsidR="00B61B2B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Requirements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1B2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E74420" w:rsidRDefault="00E74420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1B2B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E74420" w:rsidRDefault="006B0040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1BD20AA95A3F4277B34503149C99AEB2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61B2B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Descripción de los 5 elementos A+ de nuestro proyecto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E74420" w:rsidRDefault="00E74420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1B2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E74420" w:rsidRDefault="00E74420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1B2B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E74420" w:rsidRDefault="006B0040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448BA794BB5E4C329D21D959E69E81BB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61B2B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A+ </w:t>
                                    </w:r>
                                    <w:proofErr w:type="spellStart"/>
                                    <w:r w:rsidR="00B61B2B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Requirements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  <w:tr w:rsidR="00B61B2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E74420" w:rsidRDefault="00E74420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1B2B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E74420" w:rsidRDefault="006B0040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1BD20AA95A3F4277B34503149C99AEB2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61B2B">
                                      <w:rPr>
                                        <w:sz w:val="36"/>
                                        <w:szCs w:val="36"/>
                                      </w:rPr>
                                      <w:t>Descripción de los 5 elementos A+ de nuestro proyecto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E74420" w:rsidRDefault="00E7442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á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E74420" w:rsidRDefault="006B0040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61B2B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Acmesome42</w:t>
                                    </w:r>
                                  </w:sdtContent>
                                </w:sdt>
                              </w:p>
                              <w:p w:rsidR="00E74420" w:rsidRDefault="00E74420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E74420" w:rsidRDefault="006B0040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6-05T00:00:00Z"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61B2B">
                                      <w:t>5 de junio de 2017</w:t>
                                    </w:r>
                                  </w:sdtContent>
                                </w:sdt>
                              </w:p>
                              <w:p w:rsidR="00E74420" w:rsidRDefault="006B0040">
                                <w:pPr>
                                  <w:pStyle w:val="Sinespaciado"/>
                                  <w:spacing w:line="276" w:lineRule="auto"/>
                                  <w:jc w:val="center"/>
                                </w:pPr>
                                <w:r>
                                  <w:t xml:space="preserve">Autor: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61B2B">
                                      <w:t>Alberto Bujalance Muñoz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Cx/Bui6QIAAEIGAAAOAAAAAAAA&#10;AAAAAAAAAC4CAABkcnMvZTJvRG9jLnhtbFBLAQItABQABgAIAAAAIQAq3CS/2gAAAAUBAAAPAAAA&#10;AAAAAAAAAAAAAEMFAABkcnMvZG93bnJldi54bWxQSwUGAAAAAAQABADzAAAASgYAAAAA&#10;" o:allowincell="f" filled="f" stroked="f" strokeweight=".25pt">
                    <v:textbox style="mso-fit-shape-to-text:t" inset=",18pt,,18pt">
                      <w:txbxContent>
                        <w:p w:rsidR="00E74420" w:rsidRDefault="006B0040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61B2B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Acmesome42</w:t>
                              </w:r>
                            </w:sdtContent>
                          </w:sdt>
                        </w:p>
                        <w:p w:rsidR="00E74420" w:rsidRDefault="00E74420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E74420" w:rsidRDefault="006B0040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6-05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61B2B">
                                <w:t>5 de junio de 2017</w:t>
                              </w:r>
                            </w:sdtContent>
                          </w:sdt>
                        </w:p>
                        <w:p w:rsidR="00E74420" w:rsidRDefault="006B0040">
                          <w:pPr>
                            <w:pStyle w:val="Sinespaciado"/>
                            <w:spacing w:line="276" w:lineRule="auto"/>
                            <w:jc w:val="center"/>
                          </w:pPr>
                          <w:r>
                            <w:t xml:space="preserve">Autor: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61B2B">
                                <w:t>Alberto Bujalance Muñoz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sdtContent>
      </w:sdt>
    </w:p>
    <w:p w:rsidR="00E74420" w:rsidRDefault="00B61B2B" w:rsidP="00B61B2B">
      <w:pPr>
        <w:pStyle w:val="Ttulo1"/>
        <w:rPr>
          <w:color w:val="9D3511" w:themeColor="accent1" w:themeShade="BF"/>
        </w:rPr>
      </w:pPr>
      <w:r>
        <w:rPr>
          <w:color w:val="9D3511" w:themeColor="accent1" w:themeShade="BF"/>
        </w:rPr>
        <w:lastRenderedPageBreak/>
        <w:t>A+</w:t>
      </w:r>
    </w:p>
    <w:p w:rsidR="00B61B2B" w:rsidRDefault="00B61B2B" w:rsidP="00B61B2B">
      <w:r>
        <w:t xml:space="preserve">Uso de </w:t>
      </w:r>
      <w:proofErr w:type="spellStart"/>
      <w:r>
        <w:t>Bootstrap</w:t>
      </w:r>
      <w:proofErr w:type="spellEnd"/>
      <w:r>
        <w:t xml:space="preserve"> en nuestro sistema. Aunque no se implemente en todas las vistas, bastará una muestra en distintos casos de uso (menús y vistas de display)</w:t>
      </w:r>
    </w:p>
    <w:p w:rsidR="00B61B2B" w:rsidRDefault="00B61B2B" w:rsidP="00B61B2B"/>
    <w:p w:rsidR="00B61B2B" w:rsidRDefault="00B61B2B" w:rsidP="00B61B2B">
      <w:pPr>
        <w:pStyle w:val="Ttulo1"/>
        <w:rPr>
          <w:color w:val="9D3511" w:themeColor="accent1" w:themeShade="BF"/>
        </w:rPr>
      </w:pPr>
      <w:r>
        <w:rPr>
          <w:color w:val="9D3511" w:themeColor="accent1" w:themeShade="BF"/>
        </w:rPr>
        <w:t>A++</w:t>
      </w:r>
    </w:p>
    <w:p w:rsidR="00B61B2B" w:rsidRDefault="00B61B2B" w:rsidP="00B61B2B">
      <w:r>
        <w:t>Planificación de tareas. Con el uso de expresiones Cron enviaremos mensajes automáticos a ciertos usuarios en nuestro sistema cuando se cumplan las condiciones especificadas en el documento de la solución.</w:t>
      </w:r>
    </w:p>
    <w:p w:rsidR="00B61B2B" w:rsidRDefault="00B61B2B" w:rsidP="00B61B2B"/>
    <w:p w:rsidR="00B61B2B" w:rsidRDefault="00B61B2B" w:rsidP="00B61B2B">
      <w:pPr>
        <w:pStyle w:val="Ttulo1"/>
        <w:rPr>
          <w:color w:val="9D3511" w:themeColor="accent1" w:themeShade="BF"/>
        </w:rPr>
      </w:pPr>
      <w:r>
        <w:rPr>
          <w:color w:val="9D3511" w:themeColor="accent1" w:themeShade="BF"/>
        </w:rPr>
        <w:t>A+++</w:t>
      </w:r>
    </w:p>
    <w:p w:rsidR="00B61B2B" w:rsidRDefault="00B61B2B" w:rsidP="00B61B2B">
      <w:r>
        <w:t>Validación dependiente. Implementación de anotaciones de validación personalizadas que nos permiten cumplir reglas más específicas en el dominio.</w:t>
      </w:r>
    </w:p>
    <w:p w:rsidR="00B61B2B" w:rsidRDefault="00B61B2B" w:rsidP="00B61B2B"/>
    <w:p w:rsidR="00B61B2B" w:rsidRDefault="00B61B2B" w:rsidP="00B61B2B">
      <w:pPr>
        <w:pStyle w:val="Ttulo1"/>
        <w:rPr>
          <w:color w:val="9D3511" w:themeColor="accent1" w:themeShade="BF"/>
        </w:rPr>
      </w:pPr>
      <w:r>
        <w:rPr>
          <w:color w:val="9D3511" w:themeColor="accent1" w:themeShade="BF"/>
        </w:rPr>
        <w:t>A++++</w:t>
      </w:r>
    </w:p>
    <w:p w:rsidR="00B61B2B" w:rsidRDefault="00B61B2B" w:rsidP="00B61B2B">
      <w:r>
        <w:t xml:space="preserve">Uso de API de Google </w:t>
      </w:r>
      <w:proofErr w:type="spellStart"/>
      <w:r>
        <w:t>Maps</w:t>
      </w:r>
      <w:proofErr w:type="spellEnd"/>
      <w:r>
        <w:t xml:space="preserve">. Con </w:t>
      </w:r>
      <w:proofErr w:type="spellStart"/>
      <w:r>
        <w:t>javascript</w:t>
      </w:r>
      <w:proofErr w:type="spellEnd"/>
      <w:r>
        <w:t xml:space="preserve"> consumiremos servicios de Google </w:t>
      </w:r>
      <w:proofErr w:type="spellStart"/>
      <w:r>
        <w:t>Maps</w:t>
      </w:r>
      <w:proofErr w:type="spellEnd"/>
      <w:r>
        <w:t xml:space="preserve"> para hacer más fácil la navegación por las localizaciones de las actividades.</w:t>
      </w:r>
    </w:p>
    <w:p w:rsidR="00B61B2B" w:rsidRDefault="00B61B2B" w:rsidP="00B61B2B"/>
    <w:p w:rsidR="00B61B2B" w:rsidRDefault="00B61B2B" w:rsidP="00B61B2B">
      <w:pPr>
        <w:pStyle w:val="Ttulo1"/>
        <w:rPr>
          <w:color w:val="9D3511" w:themeColor="accent1" w:themeShade="BF"/>
        </w:rPr>
      </w:pPr>
      <w:r>
        <w:rPr>
          <w:color w:val="9D3511" w:themeColor="accent1" w:themeShade="BF"/>
        </w:rPr>
        <w:t>A+++++</w:t>
      </w:r>
    </w:p>
    <w:p w:rsidR="00B61B2B" w:rsidRPr="00B61B2B" w:rsidRDefault="00B61B2B" w:rsidP="00B61B2B">
      <w:r>
        <w:t xml:space="preserve">Subida de archivos al servidor. Con una actualización del </w:t>
      </w:r>
      <w:proofErr w:type="spellStart"/>
      <w:r>
        <w:t>servlet</w:t>
      </w:r>
      <w:proofErr w:type="spellEnd"/>
      <w:r>
        <w:t xml:space="preserve"> de </w:t>
      </w:r>
      <w:proofErr w:type="spellStart"/>
      <w:r>
        <w:t>spring</w:t>
      </w:r>
      <w:proofErr w:type="spellEnd"/>
      <w:r>
        <w:t xml:space="preserve"> y utilizando el “</w:t>
      </w:r>
      <w:proofErr w:type="spellStart"/>
      <w:r>
        <w:t>multipath</w:t>
      </w:r>
      <w:proofErr w:type="spellEnd"/>
      <w:r>
        <w:t xml:space="preserve"> resolver” subiremos archivos a una carpeta en nuestro servidor local.</w:t>
      </w:r>
      <w:bookmarkStart w:id="0" w:name="_GoBack"/>
      <w:bookmarkEnd w:id="0"/>
    </w:p>
    <w:p w:rsidR="00B61B2B" w:rsidRPr="00B61B2B" w:rsidRDefault="00B61B2B" w:rsidP="00B61B2B"/>
    <w:sectPr w:rsidR="00B61B2B" w:rsidRPr="00B61B2B">
      <w:footerReference w:type="even" r:id="rId11"/>
      <w:footerReference w:type="default" r:id="rId12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040" w:rsidRDefault="006B0040">
      <w:pPr>
        <w:spacing w:after="0" w:line="240" w:lineRule="auto"/>
      </w:pPr>
      <w:r>
        <w:separator/>
      </w:r>
    </w:p>
  </w:endnote>
  <w:endnote w:type="continuationSeparator" w:id="0">
    <w:p w:rsidR="006B0040" w:rsidRDefault="006B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420" w:rsidRDefault="006B004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á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74420" w:rsidRDefault="006B004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B61B2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A+ </w:t>
                              </w:r>
                              <w:proofErr w:type="spellStart"/>
                              <w:r w:rsidR="00B61B2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Requirements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6-05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61B2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05/06/2017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2" o:spid="_x0000_s1028" style="position:absolute;left:0;text-align:left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ky8QIAAD4GAAAOAAAAZHJzL2Uyb0RvYy54bWysVEtu2zAQ3RfoHQjuFX1MyZYQObAluyiQ&#10;NkHTHoCWKIuoRKokHTkoepi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osT5Mv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:rsidR="00E74420" w:rsidRDefault="006B004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B61B2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A+ </w:t>
                        </w:r>
                        <w:proofErr w:type="spellStart"/>
                        <w:r w:rsidR="00B61B2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Requirements</w:t>
                        </w:r>
                        <w:proofErr w:type="spellEnd"/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6-05T00:00:00Z">
                          <w:dateFormat w:val="dd/MM/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61B2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05/06/2017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21DA38B" id="Autoform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UyugIAAL0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AuwZTK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74420" w:rsidRDefault="006B0040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1" o:spid="_x0000_s1029" style="position:absolute;left:0;text-align:left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" o:allowincell="f" fillcolor="#d34817 [3204]" stroked="f">
              <v:textbox inset="0,0,0,0">
                <w:txbxContent>
                  <w:p w:rsidR="00E74420" w:rsidRDefault="006B0040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420" w:rsidRDefault="006B0040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á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74420" w:rsidRDefault="006B004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6-05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61B2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05/06/2017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4" o:spid="_x0000_s1030" style="position:absolute;left:0;text-align:left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uy9AIAAEUGAAAOAAAAZHJzL2Uyb0RvYy54bWysVNuOmzAQfa/Uf7B4Z7nEkICWrBIIVaVt&#10;d9VtP8ABE6yCTW1nyarqx/Rb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+EqLsv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E74420" w:rsidRDefault="006B004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6-05T00:00:00Z">
                          <w:dateFormat w:val="dd/MM/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61B2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05/06/2017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form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BFF91BA" id="Autoform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IzqH1+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Óva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74420" w:rsidRDefault="006B0040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B61B2B" w:rsidRPr="00B61B2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18" o:spid="_x0000_s1031" style="position:absolute;left:0;text-align:left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" o:allowincell="f" fillcolor="#d34817 [3204]" stroked="f">
              <v:textbox inset="0,0,0,0">
                <w:txbxContent>
                  <w:p w:rsidR="00E74420" w:rsidRDefault="006B0040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B61B2B" w:rsidRPr="00B61B2B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E74420" w:rsidRDefault="00E74420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040" w:rsidRDefault="006B0040">
      <w:pPr>
        <w:spacing w:after="0" w:line="240" w:lineRule="auto"/>
      </w:pPr>
      <w:r>
        <w:separator/>
      </w:r>
    </w:p>
  </w:footnote>
  <w:footnote w:type="continuationSeparator" w:id="0">
    <w:p w:rsidR="006B0040" w:rsidRDefault="006B0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2B"/>
    <w:rsid w:val="002E5F65"/>
    <w:rsid w:val="006B0040"/>
    <w:rsid w:val="00B61B2B"/>
    <w:rsid w:val="00E7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12318B"/>
  <w15:docId w15:val="{E36B45EF-DC91-4E0B-B656-E72371E3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1B2B"/>
    <w:pPr>
      <w:spacing w:after="160"/>
      <w:jc w:val="both"/>
    </w:pPr>
    <w:rPr>
      <w:rFonts w:cs="Times New Roman"/>
      <w:color w:val="000000" w:themeColor="text1"/>
      <w:sz w:val="26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ber\AppData\Roaming\Microsoft\Templates\Informe%20(tema%20Equidad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8BA794BB5E4C329D21D959E69E8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C5F34-21FF-440A-ABC6-1926B92412EB}"/>
      </w:docPartPr>
      <w:docPartBody>
        <w:p w:rsidR="00000000" w:rsidRDefault="00340EF4">
          <w:pPr>
            <w:pStyle w:val="448BA794BB5E4C329D21D959E69E81BB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[Escriba el título del documento]</w:t>
          </w:r>
        </w:p>
      </w:docPartBody>
    </w:docPart>
    <w:docPart>
      <w:docPartPr>
        <w:name w:val="1BD20AA95A3F4277B34503149C9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A6766-4465-425A-9F0D-81A6C3F8FFE9}"/>
      </w:docPartPr>
      <w:docPartBody>
        <w:p w:rsidR="00000000" w:rsidRDefault="00340EF4">
          <w:pPr>
            <w:pStyle w:val="1BD20AA95A3F4277B34503149C99AEB2"/>
          </w:pPr>
          <w:r>
            <w:rPr>
              <w:sz w:val="36"/>
              <w:szCs w:val="36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EF4"/>
    <w:rsid w:val="0034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E622CF286BC40D68DDC7E2F7D5A29CE">
    <w:name w:val="EE622CF286BC40D68DDC7E2F7D5A29CE"/>
  </w:style>
  <w:style w:type="paragraph" w:customStyle="1" w:styleId="C8FFE9EECB7641CBBCFC3A42CF4F2EF5">
    <w:name w:val="C8FFE9EECB7641CBBCFC3A42CF4F2EF5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448BA794BB5E4C329D21D959E69E81BB">
    <w:name w:val="448BA794BB5E4C329D21D959E69E81BB"/>
  </w:style>
  <w:style w:type="paragraph" w:customStyle="1" w:styleId="1BD20AA95A3F4277B34503149C99AEB2">
    <w:name w:val="1BD20AA95A3F4277B34503149C99AE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2017-06-05T00:00:00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7DA62443-B074-4A13-9979-D75EC8B85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ED448B88-82D4-4C7E-ACE3-78C95A675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Equidad).dotx</Template>
  <TotalTime>9</TotalTime>
  <Pages>2</Pages>
  <Words>134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Acmesome42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A+ Requirements</dc:title>
  <dc:subject>Descripción de los 5 elementos A+ de nuestro proyecto</dc:subject>
  <dc:creator>Alberto Bujalance Muñoz</dc:creator>
  <cp:keywords/>
  <dc:description/>
  <cp:lastModifiedBy>Alberto Bujalance Muñoz</cp:lastModifiedBy>
  <cp:revision>1</cp:revision>
  <dcterms:created xsi:type="dcterms:W3CDTF">2017-06-05T17:01:00Z</dcterms:created>
  <dcterms:modified xsi:type="dcterms:W3CDTF">2017-06-05T17:10:00Z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